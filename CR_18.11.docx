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3E5ED6" w:rsidRDefault="00993B09" w:rsidP="002E4F42">
      <w:pPr>
        <w:pStyle w:val="Titre1"/>
      </w:pPr>
      <w:r w:rsidRPr="003E5ED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A88480C">
                <wp:simplePos x="0" y="0"/>
                <wp:positionH relativeFrom="column">
                  <wp:posOffset>-209551</wp:posOffset>
                </wp:positionH>
                <wp:positionV relativeFrom="paragraph">
                  <wp:posOffset>-1204009</wp:posOffset>
                </wp:positionV>
                <wp:extent cx="2590507" cy="407670"/>
                <wp:effectExtent l="12700" t="12700" r="26035" b="19685"/>
                <wp:wrapNone/>
                <wp:docPr id="18" name="Forme 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507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:rsidR="00A3439E" w:rsidRPr="00084752" w:rsidRDefault="005302D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1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>PROJET TOP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Forme 61" o:spid="_x0000_s1026" style="position:absolute;left:0;text-align:left;margin-left:-16.5pt;margin-top:-94.8pt;width:204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&#13;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084752" w:rsidRDefault="005302D8" w:rsidP="00A3439E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z w:val="21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>PROJET TOP</w:t>
                      </w:r>
                    </w:p>
                  </w:txbxContent>
                </v:textbox>
              </v:rect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CC49B" wp14:editId="23443243">
                <wp:simplePos x="0" y="0"/>
                <wp:positionH relativeFrom="column">
                  <wp:posOffset>4294505</wp:posOffset>
                </wp:positionH>
                <wp:positionV relativeFrom="paragraph">
                  <wp:posOffset>-1781810</wp:posOffset>
                </wp:positionV>
                <wp:extent cx="2458720" cy="633095"/>
                <wp:effectExtent l="0" t="0" r="0" b="0"/>
                <wp:wrapNone/>
                <wp:docPr id="217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2" w:rsidRPr="00084752" w:rsidRDefault="00C47362" w:rsidP="00040308">
                            <w:pPr>
                              <w:pStyle w:val="Date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t>Lieu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>:</w:t>
                            </w:r>
                            <w:r w:rsidR="002E4F42" w:rsidRPr="002E4F42">
                              <w:rPr>
                                <w:sz w:val="20"/>
                                <w:lang w:bidi="fr-FR"/>
                              </w:rPr>
                              <w:t xml:space="preserve"> </w:t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Telecom Nancy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br/>
                              <w:t>Date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 xml:space="preserve">: </w:t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 w:rsidR="00AE3B1A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8</w:t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/11/2019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br/>
                              <w:t>Heure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>: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ab/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13h</w:t>
                            </w:r>
                            <w:r w:rsidR="00AE3B1A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C49B" id="_x0000_t202" coordsize="21600,21600" o:spt="202" path="m,l,21600r21600,l21600,xe">
                <v:stroke joinstyle="miter"/>
                <v:path gradientshapeok="t" o:connecttype="rect"/>
              </v:shapetype>
              <v:shape id="Zone de texte 2" o:spid="_x0000_s1027" type="#_x0000_t202" style="position:absolute;left:0;text-align:left;margin-left:338.15pt;margin-top:-140.3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" filled="f" stroked="f">
                <v:textbox>
                  <w:txbxContent>
                    <w:p w:rsidR="00C47362" w:rsidRPr="00084752" w:rsidRDefault="00C47362" w:rsidP="00040308">
                      <w:pPr>
                        <w:pStyle w:val="Date"/>
                        <w:spacing w:after="240" w:line="360" w:lineRule="auto"/>
                        <w:jc w:val="left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t>Lieu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>:</w:t>
                      </w:r>
                      <w:r w:rsidR="002E4F42" w:rsidRPr="002E4F42">
                        <w:rPr>
                          <w:sz w:val="20"/>
                          <w:lang w:bidi="fr-FR"/>
                        </w:rPr>
                        <w:t xml:space="preserve"> </w:t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Telecom Nancy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br/>
                        <w:t>Date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 xml:space="preserve">: </w:t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</w:t>
                      </w:r>
                      <w:r w:rsidR="00AE3B1A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8</w:t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/11/2019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br/>
                        <w:t>Heure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>: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ab/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13h</w:t>
                      </w:r>
                      <w:r w:rsidR="00AE3B1A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6FDAB" wp14:editId="79E3626F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2" w:rsidRDefault="00C47362" w:rsidP="00040308">
                            <w:pPr>
                              <w:pStyle w:val="Listenumros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 wp14:anchorId="564C3DCA" wp14:editId="251AB3E2">
                                  <wp:extent cx="137160" cy="137160"/>
                                  <wp:effectExtent l="0" t="0" r="0" b="0"/>
                                  <wp:docPr id="1" name="Graphisme 1" descr="Accue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Home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A8D861" wp14:editId="0C73BC66">
                                  <wp:extent cx="137160" cy="137160"/>
                                  <wp:effectExtent l="0" t="0" r="0" b="0"/>
                                  <wp:docPr id="2" name="Graphisme 2" descr="Calendrier quotidi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ailyCalendar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3E60E4" wp14:editId="4F0F399E">
                                  <wp:extent cx="137160" cy="137160"/>
                                  <wp:effectExtent l="0" t="0" r="0" b="0"/>
                                  <wp:docPr id="3" name="Graphisme 3" descr="Chronomèt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Stopwatch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FDAB" id="_x0000_s1028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" filled="f" stroked="f">
                <v:textbox>
                  <w:txbxContent>
                    <w:p w:rsidR="00C47362" w:rsidRDefault="00C47362" w:rsidP="00040308">
                      <w:pPr>
                        <w:pStyle w:val="Listenumros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 wp14:anchorId="564C3DCA" wp14:editId="251AB3E2">
                            <wp:extent cx="137160" cy="137160"/>
                            <wp:effectExtent l="0" t="0" r="0" b="0"/>
                            <wp:docPr id="1" name="Graphisme 1" descr="Accue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Home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A8D861" wp14:editId="0C73BC66">
                            <wp:extent cx="137160" cy="137160"/>
                            <wp:effectExtent l="0" t="0" r="0" b="0"/>
                            <wp:docPr id="2" name="Graphisme 2" descr="Calendrier quotidi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ailyCalendar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3E60E4" wp14:editId="4F0F399E">
                            <wp:extent cx="137160" cy="137160"/>
                            <wp:effectExtent l="0" t="0" r="0" b="0"/>
                            <wp:docPr id="3" name="Graphisme 3" descr="Chronomèt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Stopwatch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3E5ED6">
        <w:rPr>
          <w:lang w:bidi="fr-FR"/>
        </w:rPr>
        <w:t>Procès-verbal de réunion</w:t>
      </w:r>
    </w:p>
    <w:p w:rsidR="00554276" w:rsidRPr="003E5ED6" w:rsidRDefault="00040308" w:rsidP="00040308">
      <w:pPr>
        <w:pStyle w:val="Titre1"/>
      </w:pPr>
      <w:r w:rsidRPr="003E5ED6">
        <w:rPr>
          <w:lang w:bidi="fr-FR"/>
        </w:rPr>
        <w:t>Points inscrits à l’ordre du jour</w:t>
      </w:r>
    </w:p>
    <w:p w:rsidR="0027104E" w:rsidRDefault="00AE3B1A" w:rsidP="00AE3B1A">
      <w:pPr>
        <w:pStyle w:val="Listenumros"/>
      </w:pPr>
      <w:r>
        <w:t>Répartition des tâches pour la chart</w:t>
      </w:r>
      <w:bookmarkStart w:id="0" w:name="_GoBack"/>
      <w:bookmarkEnd w:id="0"/>
      <w:r>
        <w:t>e projet :</w:t>
      </w:r>
    </w:p>
    <w:p w:rsidR="00AE3B1A" w:rsidRDefault="00AE3B1A" w:rsidP="00AE3B1A">
      <w:pPr>
        <w:pStyle w:val="Listenumros"/>
        <w:numPr>
          <w:ilvl w:val="0"/>
          <w:numId w:val="45"/>
        </w:numPr>
      </w:pPr>
      <w:r>
        <w:t>Présentation de groupe : Mohammed</w:t>
      </w:r>
    </w:p>
    <w:p w:rsidR="00AE3B1A" w:rsidRDefault="00AE3B1A" w:rsidP="00AE3B1A">
      <w:pPr>
        <w:pStyle w:val="Listenumros"/>
        <w:numPr>
          <w:ilvl w:val="0"/>
          <w:numId w:val="45"/>
        </w:numPr>
      </w:pPr>
      <w:r>
        <w:t>Problématique : Mohammed</w:t>
      </w:r>
    </w:p>
    <w:p w:rsidR="00AE3B1A" w:rsidRDefault="00AE3B1A" w:rsidP="00AE3B1A">
      <w:pPr>
        <w:pStyle w:val="Listenumros"/>
        <w:numPr>
          <w:ilvl w:val="0"/>
          <w:numId w:val="45"/>
        </w:numPr>
      </w:pPr>
      <w:r>
        <w:t>Présentation Client : Bérenger</w:t>
      </w:r>
    </w:p>
    <w:p w:rsidR="00AE3B1A" w:rsidRDefault="00AE3B1A" w:rsidP="00AE3B1A">
      <w:pPr>
        <w:pStyle w:val="Listenumros"/>
        <w:numPr>
          <w:ilvl w:val="0"/>
          <w:numId w:val="45"/>
        </w:numPr>
      </w:pPr>
      <w:r>
        <w:t>Détail du logiciel : Maxime</w:t>
      </w:r>
    </w:p>
    <w:p w:rsidR="00AE3B1A" w:rsidRDefault="00AE3B1A" w:rsidP="00AE3B1A">
      <w:pPr>
        <w:pStyle w:val="Listenumros"/>
        <w:numPr>
          <w:ilvl w:val="0"/>
          <w:numId w:val="45"/>
        </w:numPr>
      </w:pPr>
      <w:r>
        <w:t>Déroulé du projet : Bérenger</w:t>
      </w:r>
    </w:p>
    <w:p w:rsidR="00AE3B1A" w:rsidRDefault="00AE3B1A" w:rsidP="00AE3B1A">
      <w:pPr>
        <w:pStyle w:val="Listenumros"/>
      </w:pPr>
      <w:r>
        <w:t>L’état des arts sera fait par tous les membres du groupe et la version finale sera fait lors d’une réunion spécifique pour mettre le travail de chacun en commun.</w:t>
      </w:r>
    </w:p>
    <w:p w:rsidR="00AE3B1A" w:rsidRPr="003E5ED6" w:rsidRDefault="00AE3B1A" w:rsidP="00AE3B1A">
      <w:pPr>
        <w:pStyle w:val="Listenumros"/>
      </w:pPr>
      <w:r>
        <w:t xml:space="preserve">L’ensemble des documents liés au projet seront mis sur le </w:t>
      </w:r>
      <w:proofErr w:type="spellStart"/>
      <w:r>
        <w:t>gitlab</w:t>
      </w:r>
      <w:proofErr w:type="spellEnd"/>
      <w:r>
        <w:t xml:space="preserve"> du groupe.</w:t>
      </w:r>
    </w:p>
    <w:sectPr w:rsidR="00AE3B1A" w:rsidRPr="003E5ED6" w:rsidSect="003E5ED6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8FD" w:rsidRDefault="009448FD" w:rsidP="001E7D29">
      <w:pPr>
        <w:spacing w:after="0" w:line="240" w:lineRule="auto"/>
      </w:pPr>
      <w:r>
        <w:separator/>
      </w:r>
    </w:p>
  </w:endnote>
  <w:endnote w:type="continuationSeparator" w:id="0">
    <w:p w:rsidR="009448FD" w:rsidRDefault="009448F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8FD" w:rsidRDefault="009448FD" w:rsidP="001E7D29">
      <w:pPr>
        <w:spacing w:after="0" w:line="240" w:lineRule="auto"/>
      </w:pPr>
      <w:r>
        <w:separator/>
      </w:r>
    </w:p>
  </w:footnote>
  <w:footnote w:type="continuationSeparator" w:id="0">
    <w:p w:rsidR="009448FD" w:rsidRDefault="009448F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3E5ED6" w:rsidRDefault="003E5ED6">
    <w:pPr>
      <w:pStyle w:val="En-tte"/>
    </w:pPr>
    <w:r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709864" wp14:editId="6793131C">
              <wp:simplePos x="0" y="0"/>
              <wp:positionH relativeFrom="column">
                <wp:posOffset>-676275</wp:posOffset>
              </wp:positionH>
              <wp:positionV relativeFrom="paragraph">
                <wp:posOffset>-542925</wp:posOffset>
              </wp:positionV>
              <wp:extent cx="7556500" cy="10863072"/>
              <wp:effectExtent l="0" t="0" r="0" b="10795"/>
              <wp:wrapNone/>
              <wp:docPr id="4" name="Groupe 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5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0151D447" id="Groupe 29" o:spid="_x0000_s1026" alt="Background design and shapes" style="position:absolute;margin-left:-53.25pt;margin-top:-42.75pt;width:595pt;height:855.35pt;z-index:251661312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&#13;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  <w:r w:rsidR="002E4F42"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3FD999C9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e 29" descr="Formes et imag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D432579" id="Groupe 29" o:spid="_x0000_s1026" alt="Formes et images d’arrière-plan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&#13;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l3429208,889026r-2931969,l12452,12451,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l12452,12451r3018300,l3515540,890686,,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l575270,12451r330386,l342838,981997,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l570289,12451r330386,l342838,981997,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l3515540,12451r-3018301,l12452,889026,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umro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86A1A"/>
    <w:multiLevelType w:val="hybridMultilevel"/>
    <w:tmpl w:val="493C0080"/>
    <w:lvl w:ilvl="0" w:tplc="4D88EC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enumros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enumros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DFF7719"/>
    <w:multiLevelType w:val="hybridMultilevel"/>
    <w:tmpl w:val="9F4A726A"/>
    <w:lvl w:ilvl="0" w:tplc="744E3C3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0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1"/>
  </w:num>
  <w:num w:numId="38">
    <w:abstractNumId w:val="25"/>
  </w:num>
  <w:num w:numId="39">
    <w:abstractNumId w:val="38"/>
  </w:num>
  <w:num w:numId="40">
    <w:abstractNumId w:val="29"/>
  </w:num>
  <w:num w:numId="41">
    <w:abstractNumId w:val="21"/>
  </w:num>
  <w:num w:numId="42">
    <w:abstractNumId w:val="30"/>
  </w:num>
  <w:num w:numId="43">
    <w:abstractNumId w:val="35"/>
  </w:num>
  <w:num w:numId="44">
    <w:abstractNumId w:val="2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D8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1F63AE"/>
    <w:rsid w:val="002404F5"/>
    <w:rsid w:val="0027104E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E5ED6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141A6"/>
    <w:rsid w:val="00521AE3"/>
    <w:rsid w:val="005302D8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1238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7EA4"/>
    <w:rsid w:val="00880C14"/>
    <w:rsid w:val="00894967"/>
    <w:rsid w:val="00897D88"/>
    <w:rsid w:val="008A0319"/>
    <w:rsid w:val="008D43E9"/>
    <w:rsid w:val="008E3C0E"/>
    <w:rsid w:val="008E421A"/>
    <w:rsid w:val="008E476B"/>
    <w:rsid w:val="00927C63"/>
    <w:rsid w:val="00932F50"/>
    <w:rsid w:val="009448FD"/>
    <w:rsid w:val="0094637B"/>
    <w:rsid w:val="00955A78"/>
    <w:rsid w:val="009921B8"/>
    <w:rsid w:val="00993B09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3B1A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C66DC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196DC3"/>
  <w15:docId w15:val="{B4B01B9A-ED42-0C47-B5F3-EEB838C8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Titre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re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re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edelespacerserv">
    <w:name w:val="Placeholder Text"/>
    <w:basedOn w:val="Policepardfau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ar"/>
    <w:uiPriority w:val="10"/>
    <w:qFormat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epuc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Accentuation">
    <w:name w:val="Emphasis"/>
    <w:basedOn w:val="Policepardfau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re">
    <w:name w:val="Title"/>
    <w:basedOn w:val="Normal"/>
    <w:link w:val="Titre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lev">
    <w:name w:val="Strong"/>
    <w:basedOn w:val="Policepardfau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tion">
    <w:name w:val="Quote"/>
    <w:basedOn w:val="Normal"/>
    <w:link w:val="Citation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230D9"/>
  </w:style>
  <w:style w:type="paragraph" w:styleId="TM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230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230D9"/>
    <w:rPr>
      <w:rFonts w:ascii="Times New Roman" w:hAnsi="Times New Roman" w:cs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230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230D9"/>
    <w:rPr>
      <w:rFonts w:ascii="Times New Roman" w:hAnsi="Times New Roman"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30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230D9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0D9"/>
    <w:rPr>
      <w:rFonts w:ascii="Times New Roman" w:hAnsi="Times New Roman" w:cs="Times New Roman"/>
    </w:rPr>
  </w:style>
  <w:style w:type="character" w:styleId="Appelnotedebasdep">
    <w:name w:val="foot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Mot-dise1">
    <w:name w:val="Mot-dièse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4230D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0D9"/>
    <w:rPr>
      <w:rFonts w:ascii="Times New Roman" w:hAnsi="Times New Roman" w:cs="Times New Roman"/>
    </w:rPr>
  </w:style>
  <w:style w:type="character" w:styleId="AcronymeHTML">
    <w:name w:val="HTML Acronym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eHTML">
    <w:name w:val="HTML Code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edemacro">
    <w:name w:val="macro"/>
    <w:link w:val="Textede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230D9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4230D9"/>
    <w:rPr>
      <w:rFonts w:ascii="Times New Roman" w:hAnsi="Times New Roman" w:cs="Times New Roman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230D9"/>
  </w:style>
  <w:style w:type="character" w:customStyle="1" w:styleId="SalutationsCar">
    <w:name w:val="Salutations Car"/>
    <w:basedOn w:val="Policepardfaut"/>
    <w:link w:val="Salutations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umros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Aucuneliste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ucuneliste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Aucuneliste"/>
    <w:uiPriority w:val="99"/>
    <w:semiHidden/>
    <w:unhideWhenUsed/>
    <w:rsid w:val="004230D9"/>
    <w:pPr>
      <w:numPr>
        <w:numId w:val="43"/>
      </w:numPr>
    </w:p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230D9"/>
    <w:rPr>
      <w:rFonts w:ascii="Times New Roman" w:hAnsi="Times New Roman"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230D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230D9"/>
    <w:rPr>
      <w:rFonts w:ascii="Times New Roman" w:hAnsi="Times New Roman" w:cs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230D9"/>
    <w:rPr>
      <w:rFonts w:ascii="Times New Roman" w:hAnsi="Times New Roman" w:cs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230D9"/>
    <w:rPr>
      <w:rFonts w:ascii="Times New Roman" w:hAnsi="Times New Roman" w:cs="Times New Roman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230D9"/>
    <w:rPr>
      <w:rFonts w:ascii="Times New Roman" w:hAnsi="Times New Roman" w:cs="Times New Roman"/>
    </w:rPr>
  </w:style>
  <w:style w:type="table" w:styleId="Grillecouleur">
    <w:name w:val="Colorful Grid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230D9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230D9"/>
    <w:rPr>
      <w:rFonts w:ascii="Times New Roman" w:hAnsi="Times New Roman" w:cs="Times New Roman"/>
    </w:rPr>
  </w:style>
  <w:style w:type="table" w:customStyle="1" w:styleId="TableauGrille1Clair1">
    <w:name w:val="Tableau Grill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eHTML">
    <w:name w:val="HTML Sample"/>
    <w:basedOn w:val="Policepardfau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enumro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leauListe1Clair1">
    <w:name w:val="Tableau List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ansinterligne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trait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umrodepage">
    <w:name w:val="pag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leausimple11">
    <w:name w:val="Tableau simple 1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ar">
    <w:name w:val="Date Car"/>
    <w:basedOn w:val="Policepardfaut"/>
    <w:link w:val="Date"/>
    <w:uiPriority w:val="10"/>
    <w:rsid w:val="00C47362"/>
    <w:rPr>
      <w:rFonts w:ascii="Times New Roman" w:hAnsi="Times New Roman"/>
    </w:rPr>
  </w:style>
  <w:style w:type="paragraph" w:customStyle="1" w:styleId="Descriptiondellment">
    <w:name w:val="Description de l’élément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imelucas/Library/Containers/com.microsoft.Word/Data/Library/Application%20Support/Microsoft/Office/16.0/DTS/Search/%7b6BBDDAED-3D76-2D46-8636-9F9320778789%7dtf45418907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EF940C-31E0-3948-BF22-EB17BB4C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{6BBDDAED-3D76-2D46-8636-9F9320778789}tf45418907.dotx</Template>
  <TotalTime>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cp:lastModifiedBy>Maxime Lucas</cp:lastModifiedBy>
  <cp:revision>3</cp:revision>
  <dcterms:created xsi:type="dcterms:W3CDTF">2019-11-19T18:13:00Z</dcterms:created>
  <dcterms:modified xsi:type="dcterms:W3CDTF">2019-11-21T15:09:00Z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